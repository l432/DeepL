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CE" w:rsidRPr="00E95BFF" w:rsidRDefault="000625CE" w:rsidP="00E95BFF">
      <w:pPr>
        <w:spacing w:line="276" w:lineRule="auto"/>
        <w:ind w:left="-79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FreeSerif" w:hAnsi="FreeSerif" w:cs="FreeSerif"/>
          <w:b/>
          <w:bCs/>
          <w:sz w:val="28"/>
          <w:szCs w:val="28"/>
        </w:rPr>
        <w:t>Ректору</w:t>
      </w:r>
    </w:p>
    <w:p w:rsidR="000625CE" w:rsidRDefault="000625CE" w:rsidP="00E95BFF">
      <w:pPr>
        <w:spacing w:line="276" w:lineRule="auto"/>
        <w:ind w:left="-794"/>
        <w:jc w:val="right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  <w:lang w:val="uk-UA"/>
        </w:rPr>
        <w:t>К</w:t>
      </w:r>
      <w:r>
        <w:rPr>
          <w:rFonts w:ascii="FreeSerif" w:hAnsi="FreeSerif" w:cs="FreeSerif"/>
          <w:b/>
          <w:bCs/>
          <w:sz w:val="28"/>
          <w:szCs w:val="28"/>
        </w:rPr>
        <w:t>иївського нацiонального</w:t>
      </w:r>
    </w:p>
    <w:p w:rsidR="000625CE" w:rsidRDefault="000625CE" w:rsidP="00E95BFF">
      <w:pPr>
        <w:spacing w:line="276" w:lineRule="auto"/>
        <w:ind w:left="-794"/>
        <w:jc w:val="right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  <w:t>унiверситету імені Тараса Шевченка</w:t>
      </w:r>
    </w:p>
    <w:p w:rsidR="000625CE" w:rsidRDefault="000625CE" w:rsidP="00E95BFF">
      <w:pPr>
        <w:spacing w:line="276" w:lineRule="auto"/>
        <w:ind w:left="-794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FreeSerif" w:hAnsi="FreeSerif" w:cs="FreeSerif"/>
          <w:b/>
          <w:bCs/>
          <w:sz w:val="28"/>
          <w:szCs w:val="28"/>
        </w:rPr>
        <w:t>Володимиру БУГРОВУ</w:t>
      </w:r>
    </w:p>
    <w:p w:rsidR="000625CE" w:rsidRPr="00B51B0F" w:rsidRDefault="000625CE" w:rsidP="00E95BFF">
      <w:pPr>
        <w:spacing w:line="276" w:lineRule="auto"/>
        <w:ind w:left="-79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25CE" w:rsidRDefault="000625CE" w:rsidP="00E95BFF">
      <w:pPr>
        <w:spacing w:line="276" w:lineRule="auto"/>
        <w:ind w:left="-794"/>
        <w:jc w:val="center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  <w:t>Я</w:t>
      </w:r>
    </w:p>
    <w:p w:rsidR="000625CE" w:rsidRDefault="000625CE" w:rsidP="00E95BFF">
      <w:pPr>
        <w:spacing w:line="276" w:lineRule="auto"/>
        <w:ind w:left="-794"/>
        <w:jc w:val="both"/>
        <w:rPr>
          <w:b/>
          <w:bCs/>
        </w:rPr>
      </w:pPr>
    </w:p>
    <w:p w:rsidR="000625CE" w:rsidRDefault="000625CE" w:rsidP="00E95BFF">
      <w:pPr>
        <w:spacing w:line="276" w:lineRule="auto"/>
        <w:ind w:left="-624" w:firstLine="397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</w:rPr>
        <w:t xml:space="preserve">Фізичний факультет </w:t>
      </w:r>
      <w:r>
        <w:rPr>
          <w:rFonts w:ascii="FreeSerif" w:hAnsi="FreeSerif" w:cs="FreeSerif"/>
          <w:sz w:val="28"/>
          <w:szCs w:val="28"/>
          <w:lang w:val="uk-UA"/>
        </w:rPr>
        <w:t>К</w:t>
      </w:r>
      <w:r>
        <w:rPr>
          <w:rFonts w:ascii="FreeSerif" w:hAnsi="FreeSerif" w:cs="FreeSerif"/>
          <w:sz w:val="28"/>
          <w:szCs w:val="28"/>
        </w:rPr>
        <w:t>иївського нацiонального унiверситету імені Тараса Шевченка порушує клопотання про нагородження А</w:t>
      </w:r>
      <w:r>
        <w:rPr>
          <w:rFonts w:ascii="FreeSerif" w:hAnsi="FreeSerif" w:cs="FreeSerif"/>
          <w:sz w:val="28"/>
          <w:szCs w:val="28"/>
          <w:lang w:val="uk-UA"/>
        </w:rPr>
        <w:t>р</w:t>
      </w:r>
      <w:r>
        <w:rPr>
          <w:rFonts w:ascii="FreeSerif" w:hAnsi="FreeSerif" w:cs="FreeSerif"/>
          <w:sz w:val="28"/>
          <w:szCs w:val="28"/>
        </w:rPr>
        <w:t>темюк Алли Іванівни, завідувача навчальної лабораторії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"Металофізика"</w:t>
      </w:r>
      <w:r w:rsidRPr="0005772E">
        <w:rPr>
          <w:rFonts w:ascii="FreeSerif" w:hAnsi="FreeSerif" w:cs="FreeSerif"/>
          <w:sz w:val="28"/>
          <w:szCs w:val="28"/>
        </w:rPr>
        <w:t xml:space="preserve"> </w:t>
      </w:r>
      <w:r>
        <w:rPr>
          <w:rFonts w:ascii="FreeSerif" w:hAnsi="FreeSerif" w:cs="FreeSerif"/>
          <w:sz w:val="28"/>
          <w:szCs w:val="28"/>
        </w:rPr>
        <w:t>кафедри фізики металів</w:t>
      </w:r>
      <w:r>
        <w:rPr>
          <w:rFonts w:ascii="FreeSerif" w:hAnsi="FreeSerif" w:cs="FreeSerif"/>
          <w:sz w:val="28"/>
          <w:szCs w:val="28"/>
          <w:lang w:val="uk-UA"/>
        </w:rPr>
        <w:t xml:space="preserve">  фізичного факультету</w:t>
      </w:r>
      <w:r>
        <w:rPr>
          <w:rFonts w:ascii="FreeSerif" w:hAnsi="FreeSerif" w:cs="FreeSerif"/>
          <w:sz w:val="28"/>
          <w:szCs w:val="28"/>
        </w:rPr>
        <w:t xml:space="preserve">  Грамотою за сумлінну парацю.</w:t>
      </w:r>
    </w:p>
    <w:p w:rsidR="000625CE" w:rsidRDefault="000625CE" w:rsidP="00E95BFF">
      <w:pPr>
        <w:spacing w:line="276" w:lineRule="auto"/>
        <w:ind w:left="-567" w:firstLine="340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  <w:lang w:val="uk-UA"/>
        </w:rPr>
        <w:t xml:space="preserve"> </w:t>
      </w:r>
      <w:r>
        <w:rPr>
          <w:rFonts w:ascii="FreeSerif" w:hAnsi="FreeSerif" w:cs="FreeSerif"/>
          <w:sz w:val="28"/>
          <w:szCs w:val="28"/>
          <w:lang w:val="uk-UA"/>
        </w:rPr>
        <w:t>Артемюк А.І.  поступила на роботу в Київський університет в 1974 році. Працювала препаратором, лаборантом, інженером НДЧ, старшим лаборантом, інженером 1к., а з 21.08.2001 року – завідувачем навчальної лабораторії на кафедрі загальної фізики фізичного факультету Київського університету імені Тараса</w:t>
      </w:r>
      <w:r>
        <w:rPr>
          <w:rFonts w:ascii="FreeSerif" w:hAnsi="FreeSerif" w:cs="FreeSerif"/>
          <w:sz w:val="28"/>
          <w:szCs w:val="28"/>
          <w:lang w:val="en-US"/>
        </w:rPr>
        <w:t xml:space="preserve">  </w:t>
      </w:r>
      <w:r>
        <w:rPr>
          <w:rFonts w:ascii="FreeSerif" w:hAnsi="FreeSerif" w:cs="FreeSerif"/>
          <w:sz w:val="28"/>
          <w:szCs w:val="28"/>
          <w:lang w:val="uk-UA"/>
        </w:rPr>
        <w:t>Шевченка</w:t>
      </w:r>
      <w:r>
        <w:rPr>
          <w:rFonts w:ascii="FreeSerif" w:hAnsi="FreeSerif" w:cs="FreeSerif"/>
          <w:sz w:val="28"/>
          <w:szCs w:val="28"/>
          <w:lang w:val="en-US"/>
        </w:rPr>
        <w:t xml:space="preserve">, </w:t>
      </w:r>
      <w:r>
        <w:rPr>
          <w:rFonts w:ascii="FreeSerif" w:hAnsi="FreeSerif" w:cs="FreeSerif"/>
          <w:sz w:val="28"/>
          <w:szCs w:val="28"/>
          <w:lang w:val="uk-UA"/>
        </w:rPr>
        <w:t xml:space="preserve"> де  брала участь в проведенні та модернізації лабораторних занять</w:t>
      </w:r>
      <w:r>
        <w:rPr>
          <w:rFonts w:ascii="FreeSerif" w:hAnsi="FreeSerif" w:cs="FreeSerif"/>
          <w:sz w:val="28"/>
          <w:szCs w:val="28"/>
          <w:lang w:val="en-US"/>
        </w:rPr>
        <w:t>,</w:t>
      </w:r>
      <w:r>
        <w:rPr>
          <w:rFonts w:ascii="FreeSerif" w:hAnsi="FreeSerif" w:cs="FreeSerif"/>
          <w:sz w:val="28"/>
          <w:szCs w:val="28"/>
          <w:lang w:val="uk-UA"/>
        </w:rPr>
        <w:t>а</w:t>
      </w:r>
      <w:r>
        <w:rPr>
          <w:rFonts w:ascii="FreeSerif" w:hAnsi="FreeSerif" w:cs="FreeSerif"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sz w:val="28"/>
          <w:szCs w:val="28"/>
          <w:lang w:val="uk-UA"/>
        </w:rPr>
        <w:t>також в підготовці навчального посібника з описами лабораторних робіт з механіки та молекулярної  фізики. З 8 лютого 2022 року -  завідувач навчальної лабораторії  "Металофізика" кафедри фізики металів  фізичного факультету Київського національного університету імені Тараса Шевченка.</w:t>
      </w:r>
    </w:p>
    <w:p w:rsidR="000625CE" w:rsidRDefault="000625CE" w:rsidP="00E95BFF">
      <w:pPr>
        <w:spacing w:line="276" w:lineRule="auto"/>
        <w:ind w:left="-567" w:firstLine="397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  <w:lang w:val="uk-UA"/>
        </w:rPr>
        <w:t xml:space="preserve">Артемюк А.І.-  слідкує за дотриманням техніки безпеки інженерного складу навчальної лабораторії та студентів. Забезпечує готовність практикуму для проведення лабораторних робіт. Виконує узгодження розкладу лабораторних занять в навчальній лабораторії. Планує свою роботу та інженерного складу відповідно до розкладу </w:t>
      </w:r>
    </w:p>
    <w:p w:rsidR="000625CE" w:rsidRDefault="000625CE" w:rsidP="00E95BFF">
      <w:pPr>
        <w:spacing w:line="276" w:lineRule="auto"/>
        <w:ind w:left="-567" w:firstLine="397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  <w:lang w:val="uk-UA"/>
        </w:rPr>
        <w:t>Артемюк А.І. за час роботи ознайомилась з лабораторними роботами на кафедрі фізика металів  по спецкурсу Фізика твердого тіла  та  Електронна спектроскопія твердого тіла . В Інституті металофізики ім. Г.В.Курдюмова НАН України</w:t>
      </w:r>
      <w:r>
        <w:rPr>
          <w:rFonts w:ascii="FreeSerif" w:hAnsi="FreeSerif" w:cs="FreeSerif"/>
          <w:sz w:val="28"/>
          <w:szCs w:val="28"/>
          <w:lang w:val="en-US"/>
        </w:rPr>
        <w:t xml:space="preserve"> </w:t>
      </w:r>
      <w:r>
        <w:rPr>
          <w:rFonts w:ascii="FreeSerif" w:hAnsi="FreeSerif" w:cs="FreeSerif"/>
          <w:sz w:val="28"/>
          <w:szCs w:val="28"/>
          <w:lang w:val="uk-UA"/>
        </w:rPr>
        <w:t xml:space="preserve"> пройшла стажування з 18 бер6езня 2024 р. по 20 травня 2024 р. Зарекомендувала себе як  відповідальний працівник. </w:t>
      </w:r>
    </w:p>
    <w:p w:rsidR="000625CE" w:rsidRDefault="000625CE" w:rsidP="00E95BFF">
      <w:pPr>
        <w:spacing w:line="276" w:lineRule="auto"/>
        <w:ind w:left="-680" w:firstLine="397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  <w:lang w:val="uk-UA"/>
        </w:rPr>
        <w:t>Артемюк А.І. виконує завдання та розпорядження декана та завідувача кафедри.</w:t>
      </w:r>
    </w:p>
    <w:p w:rsidR="000625CE" w:rsidRDefault="000625CE" w:rsidP="00E95BFF">
      <w:pPr>
        <w:spacing w:line="276" w:lineRule="auto"/>
        <w:ind w:left="-567" w:firstLine="283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  <w:lang w:val="uk-UA"/>
        </w:rPr>
        <w:t>Артемюк А.І.  справляється зі своїми функціональними обов</w:t>
      </w:r>
      <w:r>
        <w:rPr>
          <w:rFonts w:ascii="FreeSerif" w:hAnsi="FreeSerif" w:cs="FreeSerif"/>
          <w:sz w:val="28"/>
          <w:szCs w:val="28"/>
          <w:lang w:val="en-US"/>
        </w:rPr>
        <w:t>"</w:t>
      </w:r>
      <w:r>
        <w:rPr>
          <w:rFonts w:ascii="FreeSerif" w:hAnsi="FreeSerif" w:cs="FreeSerif"/>
          <w:sz w:val="28"/>
          <w:szCs w:val="28"/>
          <w:lang w:val="uk-UA"/>
        </w:rPr>
        <w:t xml:space="preserve">язками та відповідає займаній посаді завідувача навчальної лабораторії "Металофізика" кафедри фізики металів  фізичного факультету Київського національного університету імені Тараса  Шевченка.                                                                                                                        </w:t>
      </w:r>
    </w:p>
    <w:p w:rsidR="000625CE" w:rsidRDefault="000625CE" w:rsidP="00E95BFF">
      <w:pPr>
        <w:spacing w:line="276" w:lineRule="auto"/>
        <w:jc w:val="both"/>
        <w:rPr>
          <w:rFonts w:ascii="FreeSerif" w:hAnsi="FreeSerif" w:cs="FreeSerif"/>
          <w:sz w:val="28"/>
          <w:szCs w:val="28"/>
          <w:lang w:val="uk-UA"/>
        </w:rPr>
      </w:pPr>
    </w:p>
    <w:p w:rsidR="000625CE" w:rsidRDefault="000625CE" w:rsidP="00E95BFF">
      <w:pPr>
        <w:spacing w:line="276" w:lineRule="auto"/>
        <w:jc w:val="both"/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  <w:lang w:val="uk-UA"/>
        </w:rPr>
        <w:t>В.о.декана фізичного факультету</w:t>
      </w:r>
    </w:p>
    <w:p w:rsidR="000625CE" w:rsidRDefault="000625CE" w:rsidP="00E95BFF">
      <w:pPr>
        <w:spacing w:line="276" w:lineRule="auto"/>
        <w:jc w:val="both"/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  <w:lang w:val="uk-UA"/>
        </w:rPr>
        <w:t>Київського національного університету</w:t>
      </w:r>
    </w:p>
    <w:p w:rsidR="000625CE" w:rsidRDefault="000625CE" w:rsidP="00E95BFF">
      <w:pPr>
        <w:spacing w:line="276" w:lineRule="auto"/>
        <w:ind w:left="-794"/>
        <w:jc w:val="both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FreeSerif" w:hAnsi="FreeSerif" w:cs="FreeSerif"/>
          <w:sz w:val="28"/>
          <w:szCs w:val="28"/>
          <w:lang w:val="uk-UA"/>
        </w:rPr>
        <w:t>імені Тараса Шевченка                                                        Микола МАКАРЕЦЬ</w:t>
      </w:r>
    </w:p>
    <w:sectPr w:rsidR="000625CE" w:rsidSect="00D9535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Mono">
    <w:altName w:val="Courier New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OpenSymbol">
    <w:altName w:val="Arial Unicode MS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Inter;OpenSans;Helvetica;Arial;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 Narrow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erif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35F"/>
    <w:rsid w:val="0005772E"/>
    <w:rsid w:val="000625CE"/>
    <w:rsid w:val="000A7FF8"/>
    <w:rsid w:val="000F16BA"/>
    <w:rsid w:val="003F65C4"/>
    <w:rsid w:val="004A468D"/>
    <w:rsid w:val="004A5019"/>
    <w:rsid w:val="006D43D7"/>
    <w:rsid w:val="0083202F"/>
    <w:rsid w:val="008B62BF"/>
    <w:rsid w:val="00920AC2"/>
    <w:rsid w:val="00B51B0F"/>
    <w:rsid w:val="00D9535F"/>
    <w:rsid w:val="00E95BFF"/>
    <w:rsid w:val="00FC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5F"/>
    <w:rPr>
      <w:rFonts w:cs="Liberation Serif"/>
      <w:color w:val="00000A"/>
      <w:kern w:val="2"/>
      <w:sz w:val="24"/>
      <w:szCs w:val="24"/>
      <w:lang w:val="ru-RU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сходный текст"/>
    <w:uiPriority w:val="99"/>
    <w:rsid w:val="00D9535F"/>
    <w:rPr>
      <w:rFonts w:ascii="Liberation Mono" w:hAnsi="Liberation Mono" w:cs="Liberation Mono"/>
    </w:rPr>
  </w:style>
  <w:style w:type="character" w:customStyle="1" w:styleId="a0">
    <w:name w:val="Маркеры списка"/>
    <w:uiPriority w:val="99"/>
    <w:rsid w:val="00D9535F"/>
    <w:rPr>
      <w:rFonts w:ascii="OpenSymbol" w:hAnsi="OpenSymbol" w:cs="OpenSymbol"/>
    </w:rPr>
  </w:style>
  <w:style w:type="character" w:customStyle="1" w:styleId="-">
    <w:name w:val="Интернет-ссылка"/>
    <w:uiPriority w:val="99"/>
    <w:rsid w:val="00D9535F"/>
    <w:rPr>
      <w:color w:val="000080"/>
      <w:u w:val="single"/>
    </w:rPr>
  </w:style>
  <w:style w:type="character" w:customStyle="1" w:styleId="ListLabel1">
    <w:name w:val="ListLabel 1"/>
    <w:uiPriority w:val="99"/>
    <w:rsid w:val="00D9535F"/>
    <w:rPr>
      <w:rFonts w:ascii="Inter;OpenSans;Helvetica;Arial;" w:hAnsi="Inter;OpenSans;Helvetica;Arial;" w:cs="Inter;OpenSans;Helvetica;Arial;"/>
      <w:color w:val="auto"/>
      <w:spacing w:val="0"/>
      <w:sz w:val="18"/>
      <w:szCs w:val="18"/>
      <w:lang w:val="en-US"/>
    </w:rPr>
  </w:style>
  <w:style w:type="character" w:customStyle="1" w:styleId="ListLabel2">
    <w:name w:val="ListLabel 2"/>
    <w:uiPriority w:val="99"/>
    <w:rsid w:val="00D9535F"/>
    <w:rPr>
      <w:rFonts w:ascii="Inter;OpenSans;Helvetica;Arial;" w:hAnsi="Inter;OpenSans;Helvetica;Arial;" w:cs="Inter;OpenSans;Helvetica;Arial;"/>
      <w:color w:val="auto"/>
      <w:spacing w:val="0"/>
      <w:sz w:val="18"/>
      <w:szCs w:val="18"/>
      <w:lang w:val="en-US"/>
    </w:rPr>
  </w:style>
  <w:style w:type="character" w:customStyle="1" w:styleId="ListLabel3">
    <w:name w:val="ListLabel 3"/>
    <w:uiPriority w:val="99"/>
    <w:rsid w:val="00D9535F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4">
    <w:name w:val="ListLabel 4"/>
    <w:uiPriority w:val="99"/>
    <w:rsid w:val="00D9535F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5">
    <w:name w:val="ListLabel 5"/>
    <w:uiPriority w:val="99"/>
    <w:rsid w:val="00D9535F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6">
    <w:name w:val="ListLabel 6"/>
    <w:uiPriority w:val="99"/>
    <w:rsid w:val="00D9535F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7">
    <w:name w:val="ListLabel 7"/>
    <w:uiPriority w:val="99"/>
    <w:rsid w:val="00D9535F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paragraph" w:customStyle="1" w:styleId="a1">
    <w:name w:val="Заголовок"/>
    <w:basedOn w:val="Normal"/>
    <w:next w:val="BodyText"/>
    <w:uiPriority w:val="99"/>
    <w:rsid w:val="00D9535F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9535F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B62BF"/>
    <w:rPr>
      <w:color w:val="00000A"/>
      <w:kern w:val="2"/>
      <w:sz w:val="24"/>
      <w:szCs w:val="24"/>
      <w:lang w:val="ru-RU" w:eastAsia="zh-CN"/>
    </w:rPr>
  </w:style>
  <w:style w:type="paragraph" w:styleId="List">
    <w:name w:val="List"/>
    <w:basedOn w:val="BodyText"/>
    <w:uiPriority w:val="99"/>
    <w:rsid w:val="00D9535F"/>
  </w:style>
  <w:style w:type="paragraph" w:styleId="Caption">
    <w:name w:val="caption"/>
    <w:basedOn w:val="Normal"/>
    <w:uiPriority w:val="99"/>
    <w:qFormat/>
    <w:rsid w:val="00D9535F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3F65C4"/>
    <w:pPr>
      <w:ind w:left="240" w:hanging="240"/>
    </w:pPr>
  </w:style>
  <w:style w:type="paragraph" w:styleId="IndexHeading">
    <w:name w:val="index heading"/>
    <w:basedOn w:val="Normal"/>
    <w:uiPriority w:val="99"/>
    <w:semiHidden/>
    <w:rsid w:val="00D9535F"/>
    <w:pPr>
      <w:suppressLineNumbers/>
    </w:pPr>
  </w:style>
  <w:style w:type="paragraph" w:customStyle="1" w:styleId="a2">
    <w:name w:val="Содержимое таблицы"/>
    <w:basedOn w:val="Normal"/>
    <w:uiPriority w:val="99"/>
    <w:rsid w:val="00D9535F"/>
    <w:pPr>
      <w:suppressLineNumbers/>
    </w:pPr>
  </w:style>
  <w:style w:type="paragraph" w:customStyle="1" w:styleId="a3">
    <w:name w:val="Заголовок таблицы"/>
    <w:basedOn w:val="a2"/>
    <w:uiPriority w:val="99"/>
    <w:rsid w:val="00D9535F"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uiPriority w:val="99"/>
    <w:rsid w:val="00D9535F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810</TotalTime>
  <Pages>1</Pages>
  <Words>345</Words>
  <Characters>1969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2024-09-05T08:20:00Z</cp:lastPrinted>
  <dcterms:created xsi:type="dcterms:W3CDTF">2020-03-15T12:53:00Z</dcterms:created>
  <dcterms:modified xsi:type="dcterms:W3CDTF">2024-09-06T04:30:00Z</dcterms:modified>
</cp:coreProperties>
</file>